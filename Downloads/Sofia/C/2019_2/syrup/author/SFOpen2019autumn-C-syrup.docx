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B05D" w14:textId="77777777" w:rsidR="00395300" w:rsidRPr="00183609" w:rsidRDefault="00E9751A" w:rsidP="00395300">
      <w:pPr>
        <w:pStyle w:val="a7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183609">
        <w:rPr>
          <w:rFonts w:ascii="Arial" w:hAnsi="Arial" w:cs="Arial"/>
          <w:i/>
          <w:noProof/>
          <w:color w:val="FFFFFF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B940701" wp14:editId="78DDAFD7">
                <wp:simplePos x="0" y="0"/>
                <wp:positionH relativeFrom="column">
                  <wp:posOffset>-891761</wp:posOffset>
                </wp:positionH>
                <wp:positionV relativeFrom="paragraph">
                  <wp:posOffset>-581025</wp:posOffset>
                </wp:positionV>
                <wp:extent cx="7534275" cy="1252855"/>
                <wp:effectExtent l="0" t="0" r="952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252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C4260" id="Rectangle 3" o:spid="_x0000_s1026" style="position:absolute;margin-left:-70.2pt;margin-top:-45.75pt;width:593.25pt;height:98.6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" stroked="f">
                <v:fill color2="#00b0f0" angle="90" focus="50%" type="gradient"/>
              </v:rect>
            </w:pict>
          </mc:Fallback>
        </mc:AlternateContent>
      </w:r>
      <w:r w:rsidRPr="00183609">
        <w:rPr>
          <w:rFonts w:ascii="Arial" w:hAnsi="Arial" w:cs="Arial"/>
          <w:i/>
          <w:noProof/>
          <w:color w:val="FFFFFF"/>
          <w:sz w:val="22"/>
          <w:szCs w:val="22"/>
          <w:lang w:eastAsia="en-US"/>
        </w:rPr>
        <w:drawing>
          <wp:anchor distT="0" distB="0" distL="114300" distR="114300" simplePos="0" relativeHeight="251654656" behindDoc="0" locked="0" layoutInCell="1" allowOverlap="1" wp14:anchorId="6BAFBC52" wp14:editId="4FD8814F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609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3FE5A6B7" wp14:editId="68398D59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7B7" w:rsidRPr="00183609">
        <w:rPr>
          <w:rFonts w:ascii="Arial" w:hAnsi="Arial" w:cs="Arial"/>
          <w:b/>
          <w:i/>
          <w:caps/>
          <w:color w:val="FFFFFF"/>
          <w:sz w:val="22"/>
          <w:szCs w:val="22"/>
        </w:rPr>
        <w:t>Открито първенство на София по информатика</w:t>
      </w:r>
    </w:p>
    <w:p w14:paraId="2E26E695" w14:textId="77777777" w:rsidR="00395300" w:rsidRPr="00183609" w:rsidRDefault="006A64D7" w:rsidP="00395300">
      <w:pPr>
        <w:pStyle w:val="a7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 w:rsidRPr="00183609">
        <w:rPr>
          <w:rFonts w:ascii="Arial" w:hAnsi="Arial" w:cs="Arial"/>
          <w:b/>
          <w:i/>
          <w:color w:val="FFFFFF"/>
          <w:sz w:val="22"/>
          <w:szCs w:val="22"/>
        </w:rPr>
        <w:t>4</w:t>
      </w:r>
      <w:r w:rsidR="00395300" w:rsidRPr="00183609">
        <w:rPr>
          <w:rFonts w:ascii="Arial" w:hAnsi="Arial" w:cs="Arial"/>
          <w:b/>
          <w:i/>
          <w:color w:val="FFFFFF"/>
          <w:sz w:val="22"/>
          <w:szCs w:val="22"/>
        </w:rPr>
        <w:t xml:space="preserve"> </w:t>
      </w:r>
      <w:r w:rsidR="00E727B7" w:rsidRPr="00183609">
        <w:rPr>
          <w:rFonts w:ascii="Arial" w:hAnsi="Arial" w:cs="Arial"/>
          <w:b/>
          <w:i/>
          <w:color w:val="FFFFFF"/>
          <w:sz w:val="22"/>
          <w:szCs w:val="22"/>
        </w:rPr>
        <w:t>ноември</w:t>
      </w:r>
      <w:r w:rsidR="00E44B85" w:rsidRPr="00183609">
        <w:rPr>
          <w:rFonts w:ascii="Arial" w:hAnsi="Arial" w:cs="Arial"/>
          <w:b/>
          <w:i/>
          <w:color w:val="FFFFFF"/>
          <w:sz w:val="22"/>
          <w:szCs w:val="22"/>
        </w:rPr>
        <w:t xml:space="preserve"> </w:t>
      </w:r>
      <w:r w:rsidR="00395300" w:rsidRPr="00183609">
        <w:rPr>
          <w:rFonts w:ascii="Arial" w:hAnsi="Arial" w:cs="Arial"/>
          <w:b/>
          <w:i/>
          <w:color w:val="FFFFFF"/>
          <w:sz w:val="22"/>
          <w:szCs w:val="22"/>
        </w:rPr>
        <w:t>201</w:t>
      </w:r>
      <w:r w:rsidR="00E44B85" w:rsidRPr="00183609">
        <w:rPr>
          <w:rFonts w:ascii="Arial" w:hAnsi="Arial" w:cs="Arial"/>
          <w:b/>
          <w:i/>
          <w:color w:val="FFFFFF"/>
          <w:sz w:val="22"/>
          <w:szCs w:val="22"/>
        </w:rPr>
        <w:t>9</w:t>
      </w:r>
      <w:r w:rsidR="00395300" w:rsidRPr="00183609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14:paraId="2568B347" w14:textId="77777777" w:rsidR="0060159A" w:rsidRPr="00183609" w:rsidRDefault="0060159A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 w:rsidRPr="00183609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Група </w:t>
      </w:r>
      <w:r w:rsidR="006F1671" w:rsidRPr="00183609">
        <w:rPr>
          <w:rFonts w:ascii="Arial" w:hAnsi="Arial" w:cs="Arial"/>
          <w:b/>
          <w:bCs/>
          <w:i/>
          <w:color w:val="FFFFFF"/>
          <w:sz w:val="22"/>
          <w:szCs w:val="22"/>
        </w:rPr>
        <w:t>C</w:t>
      </w:r>
      <w:r w:rsidRPr="00183609">
        <w:rPr>
          <w:rFonts w:ascii="Arial" w:hAnsi="Arial" w:cs="Arial"/>
          <w:b/>
          <w:bCs/>
          <w:i/>
          <w:color w:val="FFFFFF"/>
          <w:sz w:val="22"/>
          <w:szCs w:val="22"/>
        </w:rPr>
        <w:t>,</w:t>
      </w:r>
      <w:r w:rsidR="006F1671" w:rsidRPr="00183609">
        <w:rPr>
          <w:rFonts w:ascii="Arial" w:hAnsi="Arial" w:cs="Arial"/>
          <w:b/>
          <w:bCs/>
          <w:i/>
          <w:color w:val="FFFFFF"/>
          <w:sz w:val="22"/>
          <w:szCs w:val="22"/>
        </w:rPr>
        <w:t>7</w:t>
      </w:r>
      <w:r w:rsidR="00E727B7" w:rsidRPr="00183609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 w:rsidR="006F1671" w:rsidRPr="00183609">
        <w:rPr>
          <w:rFonts w:ascii="Arial" w:hAnsi="Arial" w:cs="Arial"/>
          <w:b/>
          <w:bCs/>
          <w:i/>
          <w:color w:val="FFFFFF"/>
          <w:sz w:val="22"/>
          <w:szCs w:val="22"/>
        </w:rPr>
        <w:t>8</w:t>
      </w:r>
      <w:r w:rsidRPr="00183609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14:paraId="3CB279C5" w14:textId="77777777" w:rsidR="007C62D3" w:rsidRPr="00183609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14:paraId="25F63F47" w14:textId="77777777" w:rsidR="00565507" w:rsidRPr="00183609" w:rsidRDefault="00165F7B" w:rsidP="005B6961">
      <w:pPr>
        <w:pStyle w:val="Style1Right186TopSinglesolidlineLightBlu"/>
      </w:pPr>
      <w:r w:rsidRPr="00183609">
        <w:rPr>
          <w:noProof/>
          <w:lang w:eastAsia="en-US"/>
        </w:rPr>
        <mc:AlternateContent>
          <mc:Choice Requires="wpg">
            <w:drawing>
              <wp:anchor distT="0" distB="0" distL="228600" distR="182880" simplePos="0" relativeHeight="251659264" behindDoc="0" locked="0" layoutInCell="1" allowOverlap="1" wp14:anchorId="02F08B7E" wp14:editId="6124136C">
                <wp:simplePos x="0" y="0"/>
                <wp:positionH relativeFrom="column">
                  <wp:posOffset>3880485</wp:posOffset>
                </wp:positionH>
                <wp:positionV relativeFrom="paragraph">
                  <wp:posOffset>634365</wp:posOffset>
                </wp:positionV>
                <wp:extent cx="2084705" cy="1746250"/>
                <wp:effectExtent l="0" t="0" r="10795" b="2540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705" cy="1746250"/>
                          <a:chOff x="0" y="0"/>
                          <a:chExt cx="2085975" cy="1743075"/>
                        </a:xfrm>
                      </wpg:grpSpPr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85975" cy="1743075"/>
                            <a:chOff x="419" y="216"/>
                            <a:chExt cx="219" cy="183"/>
                          </a:xfrm>
                        </wpg:grpSpPr>
                        <wpg:grpSp>
                          <wpg:cNvPr id="48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419" y="301"/>
                              <a:ext cx="219" cy="98"/>
                              <a:chOff x="463" y="367"/>
                              <a:chExt cx="219" cy="98"/>
                            </a:xfrm>
                          </wpg:grpSpPr>
                          <wpg:grpSp>
                            <wpg:cNvPr id="49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3" y="367"/>
                                <a:ext cx="171" cy="50"/>
                                <a:chOff x="502" y="398"/>
                                <a:chExt cx="171" cy="50"/>
                              </a:xfrm>
                            </wpg:grpSpPr>
                            <wps:wsp>
                              <wps:cNvPr id="5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9" y="383"/>
                                <a:ext cx="171" cy="50"/>
                                <a:chOff x="502" y="398"/>
                                <a:chExt cx="171" cy="50"/>
                              </a:xfrm>
                            </wpg:grpSpPr>
                            <wps:wsp>
                              <wps:cNvPr id="55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5" y="399"/>
                                <a:ext cx="171" cy="50"/>
                                <a:chOff x="502" y="398"/>
                                <a:chExt cx="171" cy="50"/>
                              </a:xfrm>
                            </wpg:grpSpPr>
                            <wps:wsp>
                              <wps:cNvPr id="60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" y="415"/>
                                <a:ext cx="171" cy="50"/>
                                <a:chOff x="502" y="398"/>
                                <a:chExt cx="171" cy="50"/>
                              </a:xfrm>
                            </wpg:grpSpPr>
                            <wps:wsp>
                              <wps:cNvPr id="65" name="AutoShap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6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" y="398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9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454" y="272"/>
                              <a:ext cx="127" cy="50"/>
                              <a:chOff x="187" y="227"/>
                              <a:chExt cx="127" cy="50"/>
                            </a:xfrm>
                          </wpg:grpSpPr>
                          <wps:wsp>
                            <wps:cNvPr id="70" name="AutoShap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AutoShap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1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AutoShap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70" y="288"/>
                              <a:ext cx="127" cy="50"/>
                              <a:chOff x="187" y="227"/>
                              <a:chExt cx="127" cy="50"/>
                            </a:xfrm>
                          </wpg:grpSpPr>
                          <wps:wsp>
                            <wps:cNvPr id="74" name="AutoShap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AutoShap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1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AutoShap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486" y="304"/>
                              <a:ext cx="127" cy="50"/>
                              <a:chOff x="187" y="227"/>
                              <a:chExt cx="127" cy="50"/>
                            </a:xfrm>
                          </wpg:grpSpPr>
                          <wps:wsp>
                            <wps:cNvPr id="78" name="AutoShap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1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AutoShap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" y="227"/>
                                <a:ext cx="39" cy="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487" y="244"/>
                              <a:ext cx="99" cy="66"/>
                              <a:chOff x="378" y="246"/>
                              <a:chExt cx="99" cy="66"/>
                            </a:xfrm>
                          </wpg:grpSpPr>
                          <wpg:grpSp>
                            <wpg:cNvPr id="82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" y="246"/>
                                <a:ext cx="83" cy="50"/>
                                <a:chOff x="378" y="246"/>
                                <a:chExt cx="83" cy="50"/>
                              </a:xfrm>
                            </wpg:grpSpPr>
                            <wps:wsp>
                              <wps:cNvPr id="83" name="AutoShap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2" y="246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AutoShap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" y="246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5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4" y="262"/>
                                <a:ext cx="83" cy="50"/>
                                <a:chOff x="378" y="246"/>
                                <a:chExt cx="83" cy="50"/>
                              </a:xfrm>
                            </wpg:grpSpPr>
                            <wps:wsp>
                              <wps:cNvPr id="86" name="AutoShap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2" y="246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" y="246"/>
                                  <a:ext cx="39" cy="5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8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" y="216"/>
                              <a:ext cx="39" cy="5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34278" y="16892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A0E59" w14:textId="77777777" w:rsidR="00165F7B" w:rsidRPr="008131B5" w:rsidRDefault="00165F7B" w:rsidP="00165F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31B5">
                                <w:rPr>
                                  <w:sz w:val="16"/>
                                  <w:szCs w:val="16"/>
                                </w:rPr>
                                <w:t>Етаж 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9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964095" y="606232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EA6EA" w14:textId="77777777" w:rsidR="00165F7B" w:rsidRPr="008131B5" w:rsidRDefault="00165F7B" w:rsidP="00165F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Етаж 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9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983973" y="1013773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1029C" w14:textId="77777777" w:rsidR="00165F7B" w:rsidRPr="008131B5" w:rsidRDefault="00165F7B" w:rsidP="00165F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Етаж 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9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791" y="1460998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1CEAB" w14:textId="77777777" w:rsidR="00165F7B" w:rsidRPr="008131B5" w:rsidRDefault="00165F7B" w:rsidP="00165F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Етаж 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08B7E" id="Group 11" o:spid="_x0000_s1026" style="position:absolute;margin-left:305.55pt;margin-top:49.95pt;width:164.15pt;height:137.5pt;z-index:251659264;mso-wrap-distance-left:18pt;mso-wrap-distance-right:14.4pt;mso-width-relative:margin;mso-height-relative:margin" coordsize="20859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">
                <v:group id="Group 47" o:spid="_x0000_s1027" style="position:absolute;width:20859;height:17430" coordorigin="419,216" coordsize="21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3" o:spid="_x0000_s1028" style="position:absolute;left:419;top:301;width:219;height:98" coordorigin="463,367" coordsize="219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Group 4" o:spid="_x0000_s1029" style="position:absolute;left:463;top:367;width:171;height:50" coordorigin="502,398" coordsize="17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AutoShape 5" o:spid="_x0000_s1030" type="#_x0000_t132" style="position:absolute;left:590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"/>
                      <v:shape id="AutoShape 6" o:spid="_x0000_s1031" type="#_x0000_t132" style="position:absolute;left:546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"/>
                      <v:shape id="AutoShape 7" o:spid="_x0000_s1032" type="#_x0000_t132" style="position:absolute;left:502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"/>
                      <v:shape id="AutoShape 8" o:spid="_x0000_s1033" type="#_x0000_t132" style="position:absolute;left:634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"/>
                    </v:group>
                    <v:group id="Group 9" o:spid="_x0000_s1034" style="position:absolute;left:479;top:383;width:171;height:50" coordorigin="502,398" coordsize="17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AutoShape 10" o:spid="_x0000_s1035" type="#_x0000_t132" style="position:absolute;left:590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"/>
                      <v:shape id="AutoShape 11" o:spid="_x0000_s1036" type="#_x0000_t132" style="position:absolute;left:546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"/>
                      <v:shape id="AutoShape 12" o:spid="_x0000_s1037" type="#_x0000_t132" style="position:absolute;left:502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"/>
                      <v:shape id="AutoShape 13" o:spid="_x0000_s1038" type="#_x0000_t132" style="position:absolute;left:634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"/>
                    </v:group>
                    <v:group id="Group 14" o:spid="_x0000_s1039" style="position:absolute;left:495;top:399;width:171;height:50" coordorigin="502,398" coordsize="17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shape id="AutoShape 15" o:spid="_x0000_s1040" type="#_x0000_t132" style="position:absolute;left:590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"/>
                      <v:shape id="AutoShape 16" o:spid="_x0000_s1041" type="#_x0000_t132" style="position:absolute;left:546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"/>
                      <v:shape id="AutoShape 17" o:spid="_x0000_s1042" type="#_x0000_t132" style="position:absolute;left:502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"/>
                      <v:shape id="AutoShape 18" o:spid="_x0000_s1043" type="#_x0000_t132" style="position:absolute;left:634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"/>
                    </v:group>
                    <v:group id="Group 19" o:spid="_x0000_s1044" style="position:absolute;left:511;top:415;width:171;height:50" coordorigin="502,398" coordsize="17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 id="AutoShape 20" o:spid="_x0000_s1045" type="#_x0000_t132" style="position:absolute;left:590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"/>
                      <v:shape id="AutoShape 21" o:spid="_x0000_s1046" type="#_x0000_t132" style="position:absolute;left:546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"/>
                      <v:shape id="AutoShape 22" o:spid="_x0000_s1047" type="#_x0000_t132" style="position:absolute;left:502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"/>
                      <v:shape id="AutoShape 23" o:spid="_x0000_s1048" type="#_x0000_t132" style="position:absolute;left:634;top:398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"/>
                    </v:group>
                  </v:group>
                  <v:group id="Group 24" o:spid="_x0000_s1049" style="position:absolute;left:454;top:272;width:127;height:50" coordorigin="187,227" coordsize="12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AutoShape 25" o:spid="_x0000_s1050" type="#_x0000_t132" style="position:absolute;left:275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"/>
                    <v:shape id="AutoShape 26" o:spid="_x0000_s1051" type="#_x0000_t132" style="position:absolute;left:231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"/>
                    <v:shape id="AutoShape 27" o:spid="_x0000_s1052" type="#_x0000_t132" style="position:absolute;left:187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"/>
                  </v:group>
                  <v:group id="Group 28" o:spid="_x0000_s1053" style="position:absolute;left:470;top:288;width:127;height:50" coordorigin="187,227" coordsize="12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AutoShape 29" o:spid="_x0000_s1054" type="#_x0000_t132" style="position:absolute;left:275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"/>
                    <v:shape id="AutoShape 30" o:spid="_x0000_s1055" type="#_x0000_t132" style="position:absolute;left:231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"/>
                    <v:shape id="AutoShape 31" o:spid="_x0000_s1056" type="#_x0000_t132" style="position:absolute;left:187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"/>
                  </v:group>
                  <v:group id="Group 32" o:spid="_x0000_s1057" style="position:absolute;left:486;top:304;width:127;height:50" coordorigin="187,227" coordsize="12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AutoShape 33" o:spid="_x0000_s1058" type="#_x0000_t132" style="position:absolute;left:275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"/>
                    <v:shape id="AutoShape 34" o:spid="_x0000_s1059" type="#_x0000_t132" style="position:absolute;left:231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"/>
                    <v:shape id="AutoShape 35" o:spid="_x0000_s1060" type="#_x0000_t132" style="position:absolute;left:187;top:227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"/>
                  </v:group>
                  <v:group id="Group 36" o:spid="_x0000_s1061" style="position:absolute;left:487;top:244;width:99;height:66" coordorigin="378,246" coordsize="9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37" o:spid="_x0000_s1062" style="position:absolute;left:378;top:246;width:83;height:50" coordorigin="378,246" coordsize="8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shape id="AutoShape 38" o:spid="_x0000_s1063" type="#_x0000_t132" style="position:absolute;left:422;top:246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"/>
                      <v:shape id="AutoShape 39" o:spid="_x0000_s1064" type="#_x0000_t132" style="position:absolute;left:378;top:246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"/>
                    </v:group>
                    <v:group id="Group 40" o:spid="_x0000_s1065" style="position:absolute;left:394;top:262;width:83;height:50" coordorigin="378,246" coordsize="8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AutoShape 41" o:spid="_x0000_s1066" type="#_x0000_t132" style="position:absolute;left:422;top:246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"/>
                      <v:shape id="AutoShape 42" o:spid="_x0000_s1067" type="#_x0000_t132" style="position:absolute;left:378;top:246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"/>
                    </v:group>
                  </v:group>
                  <v:shape id="AutoShape 43" o:spid="_x0000_s1068" type="#_x0000_t132" style="position:absolute;left:519;top:216;width:3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69" type="#_x0000_t202" style="position:absolute;left:9342;top:168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">
                  <v:textbox inset="1mm,1mm,1mm,1mm">
                    <w:txbxContent>
                      <w:p w14:paraId="400A0E59" w14:textId="77777777" w:rsidR="00165F7B" w:rsidRPr="008131B5" w:rsidRDefault="00165F7B" w:rsidP="00165F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31B5">
                          <w:rPr>
                            <w:sz w:val="16"/>
                            <w:szCs w:val="16"/>
                          </w:rPr>
                          <w:t>Етаж 1</w:t>
                        </w:r>
                      </w:p>
                    </w:txbxContent>
                  </v:textbox>
                </v:shape>
                <v:shape id="Text Box 90" o:spid="_x0000_s1070" type="#_x0000_t202" style="position:absolute;left:9640;top:6062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">
                  <v:textbox inset="1mm,1mm,1mm,1mm">
                    <w:txbxContent>
                      <w:p w14:paraId="7B9EA6EA" w14:textId="77777777" w:rsidR="00165F7B" w:rsidRPr="008131B5" w:rsidRDefault="00165F7B" w:rsidP="00165F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Етаж 2</w:t>
                        </w:r>
                      </w:p>
                    </w:txbxContent>
                  </v:textbox>
                </v:shape>
                <v:shape id="Text Box 91" o:spid="_x0000_s1071" type="#_x0000_t202" style="position:absolute;left:9839;top:10137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">
                  <v:textbox inset="1mm,1mm,1mm,1mm">
                    <w:txbxContent>
                      <w:p w14:paraId="2641029C" w14:textId="77777777" w:rsidR="00165F7B" w:rsidRPr="008131B5" w:rsidRDefault="00165F7B" w:rsidP="00165F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Етаж 3</w:t>
                        </w:r>
                      </w:p>
                    </w:txbxContent>
                  </v:textbox>
                </v:shape>
                <v:shape id="Text Box 92" o:spid="_x0000_s1072" type="#_x0000_t202" style="position:absolute;left:10137;top:1460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">
                  <v:textbox inset="1mm,1mm,1mm,1mm">
                    <w:txbxContent>
                      <w:p w14:paraId="5B61CEAB" w14:textId="77777777" w:rsidR="00165F7B" w:rsidRPr="008131B5" w:rsidRDefault="00165F7B" w:rsidP="00165F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Етаж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65507" w:rsidRPr="00183609">
        <w:t xml:space="preserve">Задача </w:t>
      </w:r>
      <w:r w:rsidR="003D657F" w:rsidRPr="00183609">
        <w:t>C</w:t>
      </w:r>
      <w:r w:rsidR="00BC2021" w:rsidRPr="00183609">
        <w:t>1</w:t>
      </w:r>
      <w:r w:rsidR="00565507" w:rsidRPr="00183609">
        <w:t xml:space="preserve">. </w:t>
      </w:r>
      <w:r w:rsidR="003D657F" w:rsidRPr="00183609">
        <w:t>Сироп</w:t>
      </w:r>
    </w:p>
    <w:p w14:paraId="72E64FEC" w14:textId="77777777" w:rsidR="003D657F" w:rsidRPr="00183609" w:rsidRDefault="003D657F" w:rsidP="00C834FF">
      <w:pPr>
        <w:pStyle w:val="a4"/>
        <w:rPr>
          <w:lang w:val="bg-BG"/>
        </w:rPr>
      </w:pPr>
      <w:r w:rsidRPr="00183609">
        <w:rPr>
          <w:lang w:val="bg-BG"/>
        </w:rPr>
        <w:t xml:space="preserve">Помниш ли какво лято бе? И каква жега!? И как барманът </w:t>
      </w:r>
      <w:proofErr w:type="spellStart"/>
      <w:r w:rsidRPr="00183609">
        <w:rPr>
          <w:lang w:val="bg-BG"/>
        </w:rPr>
        <w:t>Наливайко</w:t>
      </w:r>
      <w:proofErr w:type="spellEnd"/>
      <w:r w:rsidRPr="00183609">
        <w:rPr>
          <w:lang w:val="bg-BG"/>
        </w:rPr>
        <w:t xml:space="preserve"> не смогваше да </w:t>
      </w:r>
      <w:r w:rsidR="006F1671" w:rsidRPr="00183609">
        <w:rPr>
          <w:lang w:val="bg-BG"/>
        </w:rPr>
        <w:t>сипе всекиму</w:t>
      </w:r>
      <w:r w:rsidRPr="00183609">
        <w:rPr>
          <w:lang w:val="bg-BG"/>
        </w:rPr>
        <w:t xml:space="preserve"> </w:t>
      </w:r>
      <w:r w:rsidR="004C5D8F" w:rsidRPr="00183609">
        <w:rPr>
          <w:lang w:val="bg-BG"/>
        </w:rPr>
        <w:t xml:space="preserve">от </w:t>
      </w:r>
      <w:r w:rsidRPr="00183609">
        <w:rPr>
          <w:lang w:val="bg-BG"/>
        </w:rPr>
        <w:t xml:space="preserve">култовия леден сироп от бъз и лимон. А помниш ли как той се сети да реши проблема? </w:t>
      </w:r>
      <w:r w:rsidR="005F033C" w:rsidRPr="00183609">
        <w:rPr>
          <w:lang w:val="bg-BG"/>
        </w:rPr>
        <w:t>–</w:t>
      </w:r>
      <w:r w:rsidRPr="00183609">
        <w:rPr>
          <w:lang w:val="bg-BG"/>
        </w:rPr>
        <w:t xml:space="preserve"> </w:t>
      </w:r>
      <w:r w:rsidR="005F033C" w:rsidRPr="00183609">
        <w:rPr>
          <w:lang w:val="bg-BG"/>
        </w:rPr>
        <w:t>п</w:t>
      </w:r>
      <w:r w:rsidRPr="00183609">
        <w:rPr>
          <w:lang w:val="bg-BG"/>
        </w:rPr>
        <w:t>ромени</w:t>
      </w:r>
      <w:r w:rsidR="005F033C" w:rsidRPr="00183609">
        <w:rPr>
          <w:lang w:val="bg-BG"/>
        </w:rPr>
        <w:t xml:space="preserve"> </w:t>
      </w:r>
      <w:r w:rsidRPr="00183609">
        <w:rPr>
          <w:lang w:val="bg-BG"/>
        </w:rPr>
        <w:t xml:space="preserve">традиционната подредба на чашите за шампанско в четириъгълна пирамида от чаши за </w:t>
      </w:r>
      <w:r w:rsidR="005F033C" w:rsidRPr="00183609">
        <w:rPr>
          <w:lang w:val="bg-BG"/>
        </w:rPr>
        <w:t>сироп, както е показано на схемата.</w:t>
      </w:r>
    </w:p>
    <w:p w14:paraId="0894F55E" w14:textId="77777777" w:rsidR="003D657F" w:rsidRPr="00183609" w:rsidRDefault="005F033C" w:rsidP="00C834FF">
      <w:pPr>
        <w:pStyle w:val="a4"/>
        <w:rPr>
          <w:lang w:val="bg-BG"/>
        </w:rPr>
      </w:pPr>
      <w:r w:rsidRPr="00183609">
        <w:rPr>
          <w:lang w:val="bg-BG"/>
        </w:rPr>
        <w:t>И после в</w:t>
      </w:r>
      <w:r w:rsidR="003D657F" w:rsidRPr="00183609">
        <w:rPr>
          <w:lang w:val="bg-BG"/>
        </w:rPr>
        <w:t xml:space="preserve">зе </w:t>
      </w:r>
      <w:proofErr w:type="spellStart"/>
      <w:r w:rsidR="003D657F" w:rsidRPr="00183609">
        <w:rPr>
          <w:lang w:val="bg-BG"/>
        </w:rPr>
        <w:t>Наливайко</w:t>
      </w:r>
      <w:proofErr w:type="spellEnd"/>
      <w:r w:rsidR="003D657F" w:rsidRPr="00183609">
        <w:rPr>
          <w:lang w:val="bg-BG"/>
        </w:rPr>
        <w:t xml:space="preserve"> големия </w:t>
      </w:r>
      <w:proofErr w:type="spellStart"/>
      <w:r w:rsidR="003D657F" w:rsidRPr="00183609">
        <w:rPr>
          <w:lang w:val="bg-BG"/>
        </w:rPr>
        <w:t>кен</w:t>
      </w:r>
      <w:proofErr w:type="spellEnd"/>
      <w:r w:rsidR="003D657F" w:rsidRPr="00183609">
        <w:rPr>
          <w:lang w:val="bg-BG"/>
        </w:rPr>
        <w:t xml:space="preserve"> с </w:t>
      </w:r>
      <w:r w:rsidR="003D657F" w:rsidRPr="00183609">
        <w:rPr>
          <w:i/>
          <w:lang w:val="bg-BG"/>
        </w:rPr>
        <w:t>Q</w:t>
      </w:r>
      <w:r w:rsidR="003D657F" w:rsidRPr="00183609">
        <w:rPr>
          <w:lang w:val="bg-BG"/>
        </w:rPr>
        <w:t xml:space="preserve"> литра </w:t>
      </w:r>
      <w:r w:rsidRPr="00183609">
        <w:rPr>
          <w:lang w:val="bg-BG"/>
        </w:rPr>
        <w:t>леден сироп</w:t>
      </w:r>
      <w:r w:rsidR="003D657F" w:rsidRPr="00183609">
        <w:rPr>
          <w:lang w:val="bg-BG"/>
        </w:rPr>
        <w:t xml:space="preserve"> и го </w:t>
      </w:r>
      <w:proofErr w:type="spellStart"/>
      <w:r w:rsidR="003D657F" w:rsidRPr="00183609">
        <w:rPr>
          <w:lang w:val="bg-BG"/>
        </w:rPr>
        <w:t>заизлива</w:t>
      </w:r>
      <w:proofErr w:type="spellEnd"/>
      <w:r w:rsidR="003D657F" w:rsidRPr="00183609">
        <w:rPr>
          <w:lang w:val="bg-BG"/>
        </w:rPr>
        <w:t xml:space="preserve"> в най-горната чаша. Както си му е редът, </w:t>
      </w:r>
      <w:r w:rsidR="00267F1A" w:rsidRPr="00183609">
        <w:rPr>
          <w:lang w:val="bg-BG"/>
        </w:rPr>
        <w:t>ледената течност запрелива</w:t>
      </w:r>
      <w:r w:rsidR="003D657F" w:rsidRPr="00183609">
        <w:rPr>
          <w:lang w:val="bg-BG"/>
        </w:rPr>
        <w:t xml:space="preserve"> в по-долните чаши и така</w:t>
      </w:r>
      <w:r w:rsidR="00267F1A" w:rsidRPr="00183609">
        <w:rPr>
          <w:lang w:val="bg-BG"/>
        </w:rPr>
        <w:t>,</w:t>
      </w:r>
      <w:r w:rsidR="003D657F" w:rsidRPr="00183609">
        <w:rPr>
          <w:lang w:val="bg-BG"/>
        </w:rPr>
        <w:t xml:space="preserve"> докато не б</w:t>
      </w:r>
      <w:r w:rsidRPr="00183609">
        <w:rPr>
          <w:lang w:val="bg-BG"/>
        </w:rPr>
        <w:t>е</w:t>
      </w:r>
      <w:r w:rsidR="003D657F" w:rsidRPr="00183609">
        <w:rPr>
          <w:lang w:val="bg-BG"/>
        </w:rPr>
        <w:t xml:space="preserve"> изпразнен целият </w:t>
      </w:r>
      <w:proofErr w:type="spellStart"/>
      <w:r w:rsidR="003D657F" w:rsidRPr="00183609">
        <w:rPr>
          <w:lang w:val="bg-BG"/>
        </w:rPr>
        <w:t>кен</w:t>
      </w:r>
      <w:proofErr w:type="spellEnd"/>
      <w:r w:rsidR="003D657F" w:rsidRPr="00183609">
        <w:rPr>
          <w:lang w:val="bg-BG"/>
        </w:rPr>
        <w:t xml:space="preserve">. </w:t>
      </w:r>
      <w:r w:rsidR="00183609" w:rsidRPr="00183609">
        <w:rPr>
          <w:lang w:val="bg-BG"/>
        </w:rPr>
        <w:t xml:space="preserve">По дадени обемът на </w:t>
      </w:r>
      <w:proofErr w:type="spellStart"/>
      <w:r w:rsidR="00183609" w:rsidRPr="00183609">
        <w:rPr>
          <w:lang w:val="bg-BG"/>
        </w:rPr>
        <w:t>кена</w:t>
      </w:r>
      <w:proofErr w:type="spellEnd"/>
      <w:r w:rsidR="00183609" w:rsidRPr="00183609">
        <w:rPr>
          <w:lang w:val="bg-BG"/>
        </w:rPr>
        <w:t xml:space="preserve"> </w:t>
      </w:r>
      <w:r w:rsidR="003D657F" w:rsidRPr="00183609">
        <w:rPr>
          <w:i/>
          <w:lang w:val="bg-BG"/>
        </w:rPr>
        <w:t>Q</w:t>
      </w:r>
      <w:r w:rsidR="003D657F" w:rsidRPr="00183609">
        <w:rPr>
          <w:lang w:val="bg-BG"/>
        </w:rPr>
        <w:t xml:space="preserve">, обемът </w:t>
      </w:r>
      <w:r w:rsidR="003D657F" w:rsidRPr="00183609">
        <w:rPr>
          <w:i/>
          <w:lang w:val="bg-BG"/>
        </w:rPr>
        <w:t>q</w:t>
      </w:r>
      <w:r w:rsidR="003D657F" w:rsidRPr="00183609">
        <w:rPr>
          <w:lang w:val="bg-BG"/>
        </w:rPr>
        <w:t xml:space="preserve"> на всяка чаша, </w:t>
      </w:r>
      <w:r w:rsidR="00183609" w:rsidRPr="00183609">
        <w:rPr>
          <w:lang w:val="bg-BG"/>
        </w:rPr>
        <w:t xml:space="preserve">и </w:t>
      </w:r>
      <w:r w:rsidR="003D657F" w:rsidRPr="00183609">
        <w:rPr>
          <w:lang w:val="bg-BG"/>
        </w:rPr>
        <w:t xml:space="preserve">целите числа </w:t>
      </w:r>
      <w:r w:rsidR="003D657F" w:rsidRPr="00183609">
        <w:rPr>
          <w:i/>
          <w:lang w:val="bg-BG"/>
        </w:rPr>
        <w:t>f</w:t>
      </w:r>
      <w:r w:rsidR="003D657F" w:rsidRPr="00183609">
        <w:rPr>
          <w:lang w:val="bg-BG"/>
        </w:rPr>
        <w:t xml:space="preserve">, </w:t>
      </w:r>
      <w:r w:rsidR="003D657F" w:rsidRPr="00183609">
        <w:rPr>
          <w:i/>
          <w:lang w:val="bg-BG"/>
        </w:rPr>
        <w:t>n</w:t>
      </w:r>
      <w:r w:rsidR="003D657F" w:rsidRPr="00183609">
        <w:rPr>
          <w:lang w:val="bg-BG"/>
        </w:rPr>
        <w:t xml:space="preserve">, </w:t>
      </w:r>
      <w:r w:rsidR="003D657F" w:rsidRPr="00183609">
        <w:rPr>
          <w:i/>
          <w:lang w:val="bg-BG"/>
        </w:rPr>
        <w:t>m</w:t>
      </w:r>
      <w:r w:rsidR="003D657F" w:rsidRPr="00183609">
        <w:rPr>
          <w:lang w:val="bg-BG"/>
        </w:rPr>
        <w:t xml:space="preserve">, определете колко милилитра </w:t>
      </w:r>
      <w:r w:rsidR="005F135C" w:rsidRPr="00183609">
        <w:rPr>
          <w:lang w:val="bg-BG"/>
        </w:rPr>
        <w:t>сироп</w:t>
      </w:r>
      <w:r w:rsidR="003D657F" w:rsidRPr="00183609">
        <w:rPr>
          <w:lang w:val="bg-BG"/>
        </w:rPr>
        <w:t xml:space="preserve"> ще има в чашата в ред </w:t>
      </w:r>
      <w:r w:rsidR="003D657F" w:rsidRPr="00183609">
        <w:rPr>
          <w:i/>
          <w:lang w:val="bg-BG"/>
        </w:rPr>
        <w:t>n</w:t>
      </w:r>
      <w:r w:rsidR="003D657F" w:rsidRPr="00183609">
        <w:rPr>
          <w:lang w:val="bg-BG"/>
        </w:rPr>
        <w:t xml:space="preserve">, колона </w:t>
      </w:r>
      <w:r w:rsidR="003D657F" w:rsidRPr="00183609">
        <w:rPr>
          <w:i/>
          <w:lang w:val="bg-BG"/>
        </w:rPr>
        <w:t>m</w:t>
      </w:r>
      <w:r w:rsidR="003D657F" w:rsidRPr="00183609">
        <w:rPr>
          <w:lang w:val="bg-BG"/>
        </w:rPr>
        <w:t xml:space="preserve"> на етажа от чаши с номер </w:t>
      </w:r>
      <w:r w:rsidR="003D657F" w:rsidRPr="00183609">
        <w:rPr>
          <w:i/>
          <w:lang w:val="bg-BG"/>
        </w:rPr>
        <w:t>f</w:t>
      </w:r>
      <w:r w:rsidR="003D657F" w:rsidRPr="00183609">
        <w:rPr>
          <w:lang w:val="bg-BG"/>
        </w:rPr>
        <w:t>.</w:t>
      </w:r>
      <w:r w:rsidR="00D93631">
        <w:rPr>
          <w:lang w:val="bg-BG"/>
        </w:rPr>
        <w:t xml:space="preserve"> </w:t>
      </w:r>
      <w:r w:rsidR="007953B5">
        <w:rPr>
          <w:lang w:val="bg-BG"/>
        </w:rPr>
        <w:t xml:space="preserve">Етажите са номерирани </w:t>
      </w:r>
      <w:r w:rsidR="00D93631">
        <w:rPr>
          <w:lang w:val="bg-BG"/>
        </w:rPr>
        <w:t>от горе надолу</w:t>
      </w:r>
      <w:r w:rsidR="007953B5">
        <w:rPr>
          <w:lang w:val="bg-BG"/>
        </w:rPr>
        <w:t>, започвайки от 1.</w:t>
      </w:r>
    </w:p>
    <w:p w14:paraId="5595C886" w14:textId="77777777" w:rsidR="003D657F" w:rsidRPr="00183609" w:rsidRDefault="00267F1A" w:rsidP="00C834FF">
      <w:pPr>
        <w:pStyle w:val="a4"/>
        <w:rPr>
          <w:lang w:val="bg-BG"/>
        </w:rPr>
      </w:pPr>
      <w:r w:rsidRPr="00183609">
        <w:rPr>
          <w:b/>
          <w:lang w:val="bg-BG"/>
        </w:rPr>
        <w:t>Упътване</w:t>
      </w:r>
      <w:r w:rsidR="003D657F" w:rsidRPr="00183609">
        <w:rPr>
          <w:b/>
          <w:lang w:val="bg-BG"/>
        </w:rPr>
        <w:t>:</w:t>
      </w:r>
      <w:r w:rsidR="003D657F" w:rsidRPr="00183609">
        <w:rPr>
          <w:lang w:val="bg-BG"/>
        </w:rPr>
        <w:t xml:space="preserve"> При запълване на чаша, </w:t>
      </w:r>
      <w:r w:rsidR="006F1671" w:rsidRPr="00183609">
        <w:rPr>
          <w:lang w:val="bg-BG"/>
        </w:rPr>
        <w:t xml:space="preserve">сиропът </w:t>
      </w:r>
      <w:r w:rsidR="003D657F" w:rsidRPr="00183609">
        <w:rPr>
          <w:lang w:val="bg-BG"/>
        </w:rPr>
        <w:t>прелива</w:t>
      </w:r>
      <w:r w:rsidRPr="00183609">
        <w:rPr>
          <w:lang w:val="bg-BG"/>
        </w:rPr>
        <w:t>ше</w:t>
      </w:r>
      <w:r w:rsidR="003D657F" w:rsidRPr="00183609">
        <w:rPr>
          <w:lang w:val="bg-BG"/>
        </w:rPr>
        <w:t xml:space="preserve"> БЕЗ ЗАГУБИ </w:t>
      </w:r>
      <w:r w:rsidR="00885A43" w:rsidRPr="00183609">
        <w:rPr>
          <w:lang w:val="bg-BG"/>
        </w:rPr>
        <w:t xml:space="preserve">И ПОРАВНО </w:t>
      </w:r>
      <w:r w:rsidR="003D657F" w:rsidRPr="00183609">
        <w:rPr>
          <w:lang w:val="bg-BG"/>
        </w:rPr>
        <w:t>в най-близките 4 чаши от следващия по-долен етаж чаши. Освен това се прелива</w:t>
      </w:r>
      <w:r w:rsidR="006F1671" w:rsidRPr="00183609">
        <w:rPr>
          <w:lang w:val="bg-BG"/>
        </w:rPr>
        <w:t>ше</w:t>
      </w:r>
      <w:r w:rsidR="003D657F" w:rsidRPr="00183609">
        <w:rPr>
          <w:lang w:val="bg-BG"/>
        </w:rPr>
        <w:t xml:space="preserve"> само цяло количе</w:t>
      </w:r>
      <w:r w:rsidRPr="00183609">
        <w:rPr>
          <w:lang w:val="bg-BG"/>
        </w:rPr>
        <w:t>ство милилитри,</w:t>
      </w:r>
      <w:r w:rsidR="003D657F" w:rsidRPr="00183609">
        <w:rPr>
          <w:lang w:val="bg-BG"/>
        </w:rPr>
        <w:t xml:space="preserve"> </w:t>
      </w:r>
      <w:r w:rsidRPr="00183609">
        <w:rPr>
          <w:lang w:val="bg-BG"/>
        </w:rPr>
        <w:t>д</w:t>
      </w:r>
      <w:r w:rsidR="003D657F" w:rsidRPr="00183609">
        <w:rPr>
          <w:lang w:val="bg-BG"/>
        </w:rPr>
        <w:t>робнат</w:t>
      </w:r>
      <w:r w:rsidR="006F1671" w:rsidRPr="00183609">
        <w:rPr>
          <w:lang w:val="bg-BG"/>
        </w:rPr>
        <w:t>а част от количеството преливан</w:t>
      </w:r>
      <w:r w:rsidR="003D657F" w:rsidRPr="00183609">
        <w:rPr>
          <w:lang w:val="bg-BG"/>
        </w:rPr>
        <w:t xml:space="preserve"> </w:t>
      </w:r>
      <w:r w:rsidR="006F1671" w:rsidRPr="00183609">
        <w:rPr>
          <w:lang w:val="bg-BG"/>
        </w:rPr>
        <w:t>сироп</w:t>
      </w:r>
      <w:r w:rsidR="003D657F" w:rsidRPr="00183609">
        <w:rPr>
          <w:lang w:val="bg-BG"/>
        </w:rPr>
        <w:t xml:space="preserve"> </w:t>
      </w:r>
      <w:proofErr w:type="spellStart"/>
      <w:r w:rsidR="003D657F" w:rsidRPr="00183609">
        <w:rPr>
          <w:lang w:val="bg-BG"/>
        </w:rPr>
        <w:t>Наливайко</w:t>
      </w:r>
      <w:proofErr w:type="spellEnd"/>
      <w:r w:rsidR="003D657F" w:rsidRPr="00183609">
        <w:rPr>
          <w:lang w:val="bg-BG"/>
        </w:rPr>
        <w:t xml:space="preserve"> сипва</w:t>
      </w:r>
      <w:r w:rsidR="006F1671" w:rsidRPr="00183609">
        <w:rPr>
          <w:lang w:val="bg-BG"/>
        </w:rPr>
        <w:t>ше</w:t>
      </w:r>
      <w:r w:rsidR="003D657F" w:rsidRPr="00183609">
        <w:rPr>
          <w:lang w:val="bg-BG"/>
        </w:rPr>
        <w:t xml:space="preserve"> в собствената си чаша – и той е човек!</w:t>
      </w:r>
    </w:p>
    <w:p w14:paraId="6E3AB16A" w14:textId="77777777" w:rsidR="00CF1314" w:rsidRPr="00183609" w:rsidRDefault="00CF1314" w:rsidP="00CF1314">
      <w:pPr>
        <w:pStyle w:val="a9"/>
        <w:ind w:firstLine="0"/>
      </w:pPr>
    </w:p>
    <w:p w14:paraId="5CB52F8F" w14:textId="77777777" w:rsidR="00CF1314" w:rsidRPr="00183609" w:rsidRDefault="00CF1314" w:rsidP="00CF1314">
      <w:pPr>
        <w:pStyle w:val="a3"/>
      </w:pPr>
      <w:r w:rsidRPr="00183609">
        <w:t>Вход</w:t>
      </w:r>
    </w:p>
    <w:p w14:paraId="2DEE6B20" w14:textId="77777777" w:rsidR="00080E2C" w:rsidRPr="00183609" w:rsidRDefault="00080E2C" w:rsidP="00CF1314">
      <w:pPr>
        <w:pStyle w:val="a3"/>
        <w:rPr>
          <w:b w:val="0"/>
          <w:bCs/>
        </w:rPr>
      </w:pPr>
      <w:r w:rsidRPr="00183609">
        <w:rPr>
          <w:b w:val="0"/>
          <w:bCs/>
        </w:rPr>
        <w:t xml:space="preserve">На единственият ред от стандартния вход са дадени </w:t>
      </w:r>
      <w:r w:rsidR="00183609" w:rsidRPr="00183609">
        <w:rPr>
          <w:b w:val="0"/>
          <w:bCs/>
        </w:rPr>
        <w:t xml:space="preserve">целите </w:t>
      </w:r>
      <w:r w:rsidRPr="00183609">
        <w:rPr>
          <w:b w:val="0"/>
          <w:bCs/>
        </w:rPr>
        <w:t xml:space="preserve">числа </w:t>
      </w:r>
      <w:r w:rsidRPr="00183609">
        <w:rPr>
          <w:b w:val="0"/>
          <w:bCs/>
          <w:i/>
          <w:iCs/>
        </w:rPr>
        <w:t>Q</w:t>
      </w:r>
      <w:r w:rsidRPr="00183609">
        <w:rPr>
          <w:b w:val="0"/>
          <w:bCs/>
        </w:rPr>
        <w:t xml:space="preserve"> – обемът на </w:t>
      </w:r>
      <w:proofErr w:type="spellStart"/>
      <w:r w:rsidRPr="00183609">
        <w:rPr>
          <w:b w:val="0"/>
          <w:bCs/>
        </w:rPr>
        <w:t>кена</w:t>
      </w:r>
      <w:proofErr w:type="spellEnd"/>
      <w:r w:rsidRPr="00183609">
        <w:rPr>
          <w:b w:val="0"/>
          <w:bCs/>
        </w:rPr>
        <w:t xml:space="preserve"> в литри, </w:t>
      </w:r>
      <w:r w:rsidRPr="00183609">
        <w:rPr>
          <w:b w:val="0"/>
          <w:bCs/>
          <w:i/>
          <w:iCs/>
        </w:rPr>
        <w:t>q</w:t>
      </w:r>
      <w:r w:rsidRPr="00183609">
        <w:rPr>
          <w:b w:val="0"/>
          <w:bCs/>
        </w:rPr>
        <w:t xml:space="preserve"> – обемът на </w:t>
      </w:r>
      <w:r w:rsidR="00183609" w:rsidRPr="00183609">
        <w:rPr>
          <w:b w:val="0"/>
          <w:bCs/>
        </w:rPr>
        <w:t xml:space="preserve">всяка от чашите в милилитри, </w:t>
      </w:r>
      <w:r w:rsidR="00183609" w:rsidRPr="00183609">
        <w:rPr>
          <w:b w:val="0"/>
          <w:bCs/>
          <w:i/>
          <w:iCs/>
        </w:rPr>
        <w:t>f</w:t>
      </w:r>
      <w:r w:rsidR="00183609" w:rsidRPr="00183609">
        <w:rPr>
          <w:b w:val="0"/>
          <w:bCs/>
        </w:rPr>
        <w:t xml:space="preserve">, </w:t>
      </w:r>
      <w:r w:rsidR="00183609" w:rsidRPr="00183609">
        <w:rPr>
          <w:b w:val="0"/>
          <w:bCs/>
          <w:i/>
          <w:iCs/>
        </w:rPr>
        <w:t>n</w:t>
      </w:r>
      <w:r w:rsidR="00183609" w:rsidRPr="00183609">
        <w:rPr>
          <w:b w:val="0"/>
          <w:bCs/>
        </w:rPr>
        <w:t xml:space="preserve"> и </w:t>
      </w:r>
      <w:r w:rsidR="00183609" w:rsidRPr="00183609">
        <w:rPr>
          <w:b w:val="0"/>
          <w:bCs/>
          <w:i/>
          <w:iCs/>
        </w:rPr>
        <w:t>m</w:t>
      </w:r>
      <w:r w:rsidR="00183609" w:rsidRPr="00183609">
        <w:rPr>
          <w:b w:val="0"/>
          <w:bCs/>
        </w:rPr>
        <w:t xml:space="preserve"> – съответно етажа, реда и колоната на търсената чаша. Броенето на </w:t>
      </w:r>
      <w:r w:rsidR="00183609" w:rsidRPr="00183609">
        <w:rPr>
          <w:b w:val="0"/>
          <w:bCs/>
          <w:i/>
        </w:rPr>
        <w:t>f</w:t>
      </w:r>
      <w:r w:rsidR="00183609" w:rsidRPr="00183609">
        <w:rPr>
          <w:b w:val="0"/>
          <w:bCs/>
        </w:rPr>
        <w:t xml:space="preserve">, </w:t>
      </w:r>
      <w:r w:rsidR="00183609" w:rsidRPr="00183609">
        <w:rPr>
          <w:b w:val="0"/>
          <w:bCs/>
          <w:i/>
        </w:rPr>
        <w:t>n</w:t>
      </w:r>
      <w:r w:rsidR="00183609" w:rsidRPr="00183609">
        <w:rPr>
          <w:b w:val="0"/>
          <w:bCs/>
        </w:rPr>
        <w:t xml:space="preserve"> и </w:t>
      </w:r>
      <w:r w:rsidR="00183609" w:rsidRPr="00183609">
        <w:rPr>
          <w:b w:val="0"/>
          <w:bCs/>
          <w:i/>
        </w:rPr>
        <w:t>m</w:t>
      </w:r>
      <w:r w:rsidR="00183609" w:rsidRPr="00183609">
        <w:rPr>
          <w:b w:val="0"/>
          <w:bCs/>
        </w:rPr>
        <w:t xml:space="preserve"> започва от 1.</w:t>
      </w:r>
    </w:p>
    <w:p w14:paraId="2E906CDD" w14:textId="77777777" w:rsidR="00CF1314" w:rsidRPr="00183609" w:rsidRDefault="00CF1314" w:rsidP="00CF1314">
      <w:pPr>
        <w:pStyle w:val="a9"/>
        <w:ind w:firstLine="0"/>
      </w:pPr>
    </w:p>
    <w:p w14:paraId="75AD23A3" w14:textId="77777777" w:rsidR="00CF1314" w:rsidRDefault="00CF1314" w:rsidP="00CF1314">
      <w:pPr>
        <w:pStyle w:val="a3"/>
      </w:pPr>
      <w:r w:rsidRPr="00183609">
        <w:t>Изход</w:t>
      </w:r>
    </w:p>
    <w:p w14:paraId="0E3D1DC0" w14:textId="77777777" w:rsidR="00E92577" w:rsidRPr="00E92577" w:rsidRDefault="00E92577" w:rsidP="00CF1314">
      <w:pPr>
        <w:pStyle w:val="a3"/>
        <w:rPr>
          <w:b w:val="0"/>
          <w:bCs/>
        </w:rPr>
      </w:pPr>
      <w:r>
        <w:rPr>
          <w:b w:val="0"/>
          <w:bCs/>
        </w:rPr>
        <w:t>На единствения ред от стандартния изход изведете</w:t>
      </w:r>
      <w:r w:rsidRPr="00E92577">
        <w:rPr>
          <w:b w:val="0"/>
          <w:bCs/>
        </w:rPr>
        <w:t xml:space="preserve"> колко милилитра сироп ще има в чашата в ред </w:t>
      </w:r>
      <w:r w:rsidRPr="00E92577">
        <w:rPr>
          <w:b w:val="0"/>
          <w:bCs/>
          <w:i/>
        </w:rPr>
        <w:t>n</w:t>
      </w:r>
      <w:r w:rsidRPr="00E92577">
        <w:rPr>
          <w:b w:val="0"/>
          <w:bCs/>
        </w:rPr>
        <w:t xml:space="preserve">, колона </w:t>
      </w:r>
      <w:r w:rsidRPr="00E92577">
        <w:rPr>
          <w:b w:val="0"/>
          <w:bCs/>
          <w:i/>
        </w:rPr>
        <w:t>m</w:t>
      </w:r>
      <w:r w:rsidRPr="00E92577">
        <w:rPr>
          <w:b w:val="0"/>
          <w:bCs/>
        </w:rPr>
        <w:t xml:space="preserve"> на етажа от чаши с номер </w:t>
      </w:r>
      <w:r w:rsidRPr="00E92577">
        <w:rPr>
          <w:b w:val="0"/>
          <w:bCs/>
          <w:i/>
        </w:rPr>
        <w:t>f</w:t>
      </w:r>
      <w:r w:rsidRPr="00E92577">
        <w:rPr>
          <w:b w:val="0"/>
          <w:bCs/>
        </w:rPr>
        <w:t>.</w:t>
      </w:r>
    </w:p>
    <w:p w14:paraId="59AB1A34" w14:textId="77777777" w:rsidR="00CF1314" w:rsidRPr="00183609" w:rsidRDefault="00CF1314" w:rsidP="00CF1314">
      <w:pPr>
        <w:pStyle w:val="a9"/>
        <w:ind w:firstLine="0"/>
      </w:pPr>
    </w:p>
    <w:p w14:paraId="1419135C" w14:textId="77777777" w:rsidR="00CF1314" w:rsidRPr="00183609" w:rsidRDefault="00CF1314" w:rsidP="00CF1314">
      <w:pPr>
        <w:pStyle w:val="a3"/>
      </w:pPr>
      <w:r w:rsidRPr="00183609">
        <w:t>Ограничения</w:t>
      </w:r>
    </w:p>
    <w:p w14:paraId="21087B6D" w14:textId="150A0155" w:rsidR="00C834FF" w:rsidRPr="0065309A" w:rsidRDefault="00546B63" w:rsidP="00C834FF">
      <w:pPr>
        <w:pStyle w:val="a4"/>
        <w:rPr>
          <w:vertAlign w:val="superscript"/>
        </w:rPr>
      </w:pPr>
      <w:r w:rsidRPr="00546B63">
        <w:rPr>
          <w:iCs/>
          <w:lang w:val="bg-BG"/>
        </w:rPr>
        <w:t>0</w:t>
      </w:r>
      <w:r>
        <w:rPr>
          <w:i/>
          <w:lang w:val="bg-BG"/>
        </w:rPr>
        <w:t xml:space="preserve"> </w:t>
      </w:r>
      <w:r w:rsidRPr="00183609">
        <w:rPr>
          <w:lang w:val="bg-BG"/>
        </w:rPr>
        <w:t>≤</w:t>
      </w:r>
      <w:r>
        <w:rPr>
          <w:lang w:val="bg-BG"/>
        </w:rPr>
        <w:t xml:space="preserve"> </w:t>
      </w:r>
      <w:r w:rsidR="00B61414" w:rsidRPr="00183609">
        <w:rPr>
          <w:i/>
          <w:lang w:val="bg-BG"/>
        </w:rPr>
        <w:t xml:space="preserve">Q </w:t>
      </w:r>
      <w:r w:rsidR="006B1713" w:rsidRPr="00183609">
        <w:rPr>
          <w:lang w:val="bg-BG"/>
        </w:rPr>
        <w:t>≤</w:t>
      </w:r>
      <w:r w:rsidR="00BF34D2">
        <w:t xml:space="preserve"> </w:t>
      </w:r>
      <w:r w:rsidR="00B61414" w:rsidRPr="00183609">
        <w:rPr>
          <w:lang w:val="bg-BG"/>
        </w:rPr>
        <w:t>10</w:t>
      </w:r>
      <w:r w:rsidR="0065309A">
        <w:rPr>
          <w:vertAlign w:val="superscript"/>
        </w:rPr>
        <w:t>4</w:t>
      </w:r>
    </w:p>
    <w:p w14:paraId="3925DFE2" w14:textId="4A7B0A19" w:rsidR="001B7547" w:rsidRPr="001B7547" w:rsidRDefault="00677E9D" w:rsidP="00677E9D">
      <w:pPr>
        <w:pStyle w:val="a4"/>
      </w:pPr>
      <w:r>
        <w:t>10</w:t>
      </w:r>
      <w:r w:rsidR="00546B63">
        <w:rPr>
          <w:i/>
          <w:iCs/>
          <w:lang w:val="bg-BG"/>
        </w:rPr>
        <w:t xml:space="preserve"> </w:t>
      </w:r>
      <w:r w:rsidR="00ED028F" w:rsidRPr="00183609">
        <w:rPr>
          <w:lang w:val="bg-BG"/>
        </w:rPr>
        <w:t>≤</w:t>
      </w:r>
      <w:bookmarkStart w:id="0" w:name="_GoBack"/>
      <w:bookmarkEnd w:id="0"/>
      <w:r w:rsidR="00546B63">
        <w:rPr>
          <w:i/>
          <w:iCs/>
          <w:lang w:val="bg-BG"/>
        </w:rPr>
        <w:t xml:space="preserve"> </w:t>
      </w:r>
      <w:r w:rsidR="00C834FF" w:rsidRPr="00183609">
        <w:rPr>
          <w:i/>
          <w:iCs/>
          <w:lang w:val="bg-BG"/>
        </w:rPr>
        <w:t>q</w:t>
      </w:r>
      <w:r w:rsidR="00C834FF" w:rsidRPr="00183609">
        <w:rPr>
          <w:lang w:val="bg-BG"/>
        </w:rPr>
        <w:t xml:space="preserve"> ≤ 2000</w:t>
      </w:r>
    </w:p>
    <w:p w14:paraId="4023AC21" w14:textId="77777777" w:rsidR="00C57EEF" w:rsidRPr="00183609" w:rsidRDefault="00C57EEF" w:rsidP="00447464">
      <w:pPr>
        <w:pStyle w:val="a9"/>
        <w:ind w:firstLine="0"/>
      </w:pPr>
    </w:p>
    <w:p w14:paraId="338F3EC3" w14:textId="77777777" w:rsidR="00485740" w:rsidRPr="00183609" w:rsidRDefault="00485740" w:rsidP="00C57EEF">
      <w:pPr>
        <w:pStyle w:val="a3"/>
      </w:pPr>
      <w:r w:rsidRPr="00183609">
        <w:t>Пример</w:t>
      </w:r>
    </w:p>
    <w:p w14:paraId="19679157" w14:textId="77777777" w:rsidR="009E689B" w:rsidRPr="00183609" w:rsidRDefault="009E689B" w:rsidP="00C57EEF">
      <w:pPr>
        <w:pStyle w:val="a3"/>
      </w:pPr>
      <w:r w:rsidRPr="00183609">
        <w:t>Вход</w:t>
      </w:r>
    </w:p>
    <w:p w14:paraId="353F698F" w14:textId="77777777" w:rsidR="00482220" w:rsidRPr="00183609" w:rsidRDefault="00482220" w:rsidP="00482220">
      <w:pPr>
        <w:ind w:firstLine="706"/>
        <w:rPr>
          <w:rFonts w:ascii="Courier New" w:hAnsi="Courier New" w:cs="Courier New"/>
        </w:rPr>
      </w:pPr>
      <w:r w:rsidRPr="00183609">
        <w:rPr>
          <w:rFonts w:ascii="Courier New" w:hAnsi="Courier New" w:cs="Courier New"/>
        </w:rPr>
        <w:t>5 500 3 1 2</w:t>
      </w:r>
    </w:p>
    <w:p w14:paraId="5CC15A34" w14:textId="77777777" w:rsidR="009E689B" w:rsidRPr="00183609" w:rsidRDefault="009E689B" w:rsidP="00C57EEF">
      <w:pPr>
        <w:pStyle w:val="a3"/>
      </w:pPr>
      <w:r w:rsidRPr="00183609">
        <w:t>Изход</w:t>
      </w:r>
    </w:p>
    <w:p w14:paraId="00AE7322" w14:textId="77777777" w:rsidR="00482220" w:rsidRPr="00183609" w:rsidRDefault="00482220" w:rsidP="00482220">
      <w:pPr>
        <w:ind w:firstLine="706"/>
        <w:rPr>
          <w:rFonts w:ascii="Courier New" w:hAnsi="Courier New" w:cs="Courier New"/>
        </w:rPr>
      </w:pPr>
      <w:r w:rsidRPr="00183609">
        <w:rPr>
          <w:rFonts w:ascii="Courier New" w:hAnsi="Courier New" w:cs="Courier New"/>
        </w:rPr>
        <w:t>312</w:t>
      </w:r>
    </w:p>
    <w:sectPr w:rsidR="00482220" w:rsidRPr="00183609" w:rsidSect="00BF4858">
      <w:pgSz w:w="11906" w:h="16838"/>
      <w:pgMar w:top="900" w:right="1417" w:bottom="11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0"/>
    <w:rsid w:val="0000301F"/>
    <w:rsid w:val="000135B9"/>
    <w:rsid w:val="0003109A"/>
    <w:rsid w:val="00034395"/>
    <w:rsid w:val="00036218"/>
    <w:rsid w:val="0006236D"/>
    <w:rsid w:val="00062DF6"/>
    <w:rsid w:val="00065E48"/>
    <w:rsid w:val="00071B60"/>
    <w:rsid w:val="0007464A"/>
    <w:rsid w:val="00074767"/>
    <w:rsid w:val="000749B5"/>
    <w:rsid w:val="00080E2C"/>
    <w:rsid w:val="00083A2E"/>
    <w:rsid w:val="00097C45"/>
    <w:rsid w:val="000A4C26"/>
    <w:rsid w:val="000A53C4"/>
    <w:rsid w:val="000A6E7D"/>
    <w:rsid w:val="000B03CE"/>
    <w:rsid w:val="000B7FB5"/>
    <w:rsid w:val="000C44EE"/>
    <w:rsid w:val="000C7656"/>
    <w:rsid w:val="000D216B"/>
    <w:rsid w:val="000E0C81"/>
    <w:rsid w:val="000E2521"/>
    <w:rsid w:val="000E664D"/>
    <w:rsid w:val="00112916"/>
    <w:rsid w:val="00112A34"/>
    <w:rsid w:val="00126C8E"/>
    <w:rsid w:val="001275F0"/>
    <w:rsid w:val="00130F92"/>
    <w:rsid w:val="00133949"/>
    <w:rsid w:val="0013409E"/>
    <w:rsid w:val="00146A15"/>
    <w:rsid w:val="001471B6"/>
    <w:rsid w:val="00147D9D"/>
    <w:rsid w:val="00160D52"/>
    <w:rsid w:val="001629E1"/>
    <w:rsid w:val="00165F7B"/>
    <w:rsid w:val="001678DD"/>
    <w:rsid w:val="001738B1"/>
    <w:rsid w:val="00175672"/>
    <w:rsid w:val="00183609"/>
    <w:rsid w:val="0019498F"/>
    <w:rsid w:val="001B5146"/>
    <w:rsid w:val="001B7547"/>
    <w:rsid w:val="00200F63"/>
    <w:rsid w:val="00202183"/>
    <w:rsid w:val="00203C1B"/>
    <w:rsid w:val="00203C75"/>
    <w:rsid w:val="00206E1E"/>
    <w:rsid w:val="0021203E"/>
    <w:rsid w:val="00214E51"/>
    <w:rsid w:val="00221819"/>
    <w:rsid w:val="00223AE2"/>
    <w:rsid w:val="002271BE"/>
    <w:rsid w:val="00241146"/>
    <w:rsid w:val="002621FD"/>
    <w:rsid w:val="00267F1A"/>
    <w:rsid w:val="002767FA"/>
    <w:rsid w:val="00277075"/>
    <w:rsid w:val="00291C69"/>
    <w:rsid w:val="002960BB"/>
    <w:rsid w:val="002A1929"/>
    <w:rsid w:val="002C3B29"/>
    <w:rsid w:val="002E08CB"/>
    <w:rsid w:val="002E1FA1"/>
    <w:rsid w:val="002E350F"/>
    <w:rsid w:val="002E4244"/>
    <w:rsid w:val="002E7BB9"/>
    <w:rsid w:val="002F62E8"/>
    <w:rsid w:val="00300E24"/>
    <w:rsid w:val="003063E2"/>
    <w:rsid w:val="00343199"/>
    <w:rsid w:val="00346F9E"/>
    <w:rsid w:val="00351B70"/>
    <w:rsid w:val="00370953"/>
    <w:rsid w:val="0037675E"/>
    <w:rsid w:val="00382F4A"/>
    <w:rsid w:val="0038749D"/>
    <w:rsid w:val="00395300"/>
    <w:rsid w:val="003A31F4"/>
    <w:rsid w:val="003B702C"/>
    <w:rsid w:val="003C021B"/>
    <w:rsid w:val="003C200D"/>
    <w:rsid w:val="003D1662"/>
    <w:rsid w:val="003D4CB2"/>
    <w:rsid w:val="003D657F"/>
    <w:rsid w:val="003E2A49"/>
    <w:rsid w:val="003E6990"/>
    <w:rsid w:val="003F2ED0"/>
    <w:rsid w:val="00410C1C"/>
    <w:rsid w:val="00411D2E"/>
    <w:rsid w:val="00413CCC"/>
    <w:rsid w:val="004237ED"/>
    <w:rsid w:val="00427149"/>
    <w:rsid w:val="00434B92"/>
    <w:rsid w:val="00434E8F"/>
    <w:rsid w:val="0044386F"/>
    <w:rsid w:val="00447464"/>
    <w:rsid w:val="004550E8"/>
    <w:rsid w:val="00455BDD"/>
    <w:rsid w:val="00456E0D"/>
    <w:rsid w:val="00462E63"/>
    <w:rsid w:val="00476CC9"/>
    <w:rsid w:val="00482220"/>
    <w:rsid w:val="00482426"/>
    <w:rsid w:val="00482F01"/>
    <w:rsid w:val="004851A2"/>
    <w:rsid w:val="00485740"/>
    <w:rsid w:val="00486891"/>
    <w:rsid w:val="00493C04"/>
    <w:rsid w:val="004942B9"/>
    <w:rsid w:val="00497305"/>
    <w:rsid w:val="004B4537"/>
    <w:rsid w:val="004C5D8F"/>
    <w:rsid w:val="004E0A1D"/>
    <w:rsid w:val="00524CA8"/>
    <w:rsid w:val="00535EFA"/>
    <w:rsid w:val="00536C3F"/>
    <w:rsid w:val="00546B63"/>
    <w:rsid w:val="005515F7"/>
    <w:rsid w:val="00553E60"/>
    <w:rsid w:val="00565507"/>
    <w:rsid w:val="00574999"/>
    <w:rsid w:val="005764B6"/>
    <w:rsid w:val="0058627E"/>
    <w:rsid w:val="00594012"/>
    <w:rsid w:val="00595DBF"/>
    <w:rsid w:val="005A2C64"/>
    <w:rsid w:val="005A3D6E"/>
    <w:rsid w:val="005B6961"/>
    <w:rsid w:val="005D0A28"/>
    <w:rsid w:val="005D7518"/>
    <w:rsid w:val="005E4639"/>
    <w:rsid w:val="005E7513"/>
    <w:rsid w:val="005F033C"/>
    <w:rsid w:val="005F09B1"/>
    <w:rsid w:val="005F135C"/>
    <w:rsid w:val="006005EF"/>
    <w:rsid w:val="0060159A"/>
    <w:rsid w:val="00601CF9"/>
    <w:rsid w:val="006074B8"/>
    <w:rsid w:val="006131DE"/>
    <w:rsid w:val="0061774F"/>
    <w:rsid w:val="00620497"/>
    <w:rsid w:val="00620DE5"/>
    <w:rsid w:val="006236C0"/>
    <w:rsid w:val="00641F16"/>
    <w:rsid w:val="006460E7"/>
    <w:rsid w:val="00651AF4"/>
    <w:rsid w:val="00652873"/>
    <w:rsid w:val="0065309A"/>
    <w:rsid w:val="00654D62"/>
    <w:rsid w:val="0067294B"/>
    <w:rsid w:val="00677E9D"/>
    <w:rsid w:val="006835C4"/>
    <w:rsid w:val="00685EA1"/>
    <w:rsid w:val="00687BFA"/>
    <w:rsid w:val="006A1ED7"/>
    <w:rsid w:val="006A3F40"/>
    <w:rsid w:val="006A64D7"/>
    <w:rsid w:val="006B1713"/>
    <w:rsid w:val="006B5AF2"/>
    <w:rsid w:val="006C1C2B"/>
    <w:rsid w:val="006D5354"/>
    <w:rsid w:val="006E17E5"/>
    <w:rsid w:val="006E2146"/>
    <w:rsid w:val="006E4F88"/>
    <w:rsid w:val="006E63FD"/>
    <w:rsid w:val="006F1671"/>
    <w:rsid w:val="006F40C8"/>
    <w:rsid w:val="00711914"/>
    <w:rsid w:val="00711B17"/>
    <w:rsid w:val="007137AB"/>
    <w:rsid w:val="00720DCE"/>
    <w:rsid w:val="00736189"/>
    <w:rsid w:val="00737912"/>
    <w:rsid w:val="00751E3E"/>
    <w:rsid w:val="007573F8"/>
    <w:rsid w:val="0076167F"/>
    <w:rsid w:val="00761FF9"/>
    <w:rsid w:val="00763B2D"/>
    <w:rsid w:val="00773AC3"/>
    <w:rsid w:val="0077488F"/>
    <w:rsid w:val="00774DC3"/>
    <w:rsid w:val="00781F92"/>
    <w:rsid w:val="00783389"/>
    <w:rsid w:val="0078623A"/>
    <w:rsid w:val="00787941"/>
    <w:rsid w:val="00793F17"/>
    <w:rsid w:val="00794859"/>
    <w:rsid w:val="00794C89"/>
    <w:rsid w:val="007953B5"/>
    <w:rsid w:val="0079782B"/>
    <w:rsid w:val="007A00E8"/>
    <w:rsid w:val="007A5D1D"/>
    <w:rsid w:val="007A70EE"/>
    <w:rsid w:val="007B7203"/>
    <w:rsid w:val="007C62D3"/>
    <w:rsid w:val="007D619D"/>
    <w:rsid w:val="007E31B9"/>
    <w:rsid w:val="007E48B9"/>
    <w:rsid w:val="007F1C3B"/>
    <w:rsid w:val="007F21C9"/>
    <w:rsid w:val="00801984"/>
    <w:rsid w:val="00812A45"/>
    <w:rsid w:val="008176DC"/>
    <w:rsid w:val="0082090B"/>
    <w:rsid w:val="00835641"/>
    <w:rsid w:val="008431E7"/>
    <w:rsid w:val="0084522C"/>
    <w:rsid w:val="00846581"/>
    <w:rsid w:val="00873209"/>
    <w:rsid w:val="00885A43"/>
    <w:rsid w:val="008864FA"/>
    <w:rsid w:val="00891555"/>
    <w:rsid w:val="00892130"/>
    <w:rsid w:val="008944B7"/>
    <w:rsid w:val="008A379D"/>
    <w:rsid w:val="008A5788"/>
    <w:rsid w:val="008B1DA6"/>
    <w:rsid w:val="008C0DBE"/>
    <w:rsid w:val="008E1FEB"/>
    <w:rsid w:val="008E3C45"/>
    <w:rsid w:val="00903F98"/>
    <w:rsid w:val="0091033A"/>
    <w:rsid w:val="00915567"/>
    <w:rsid w:val="0092096B"/>
    <w:rsid w:val="009258ED"/>
    <w:rsid w:val="00930954"/>
    <w:rsid w:val="00931D29"/>
    <w:rsid w:val="00932D83"/>
    <w:rsid w:val="00937D7F"/>
    <w:rsid w:val="009441AB"/>
    <w:rsid w:val="0094501C"/>
    <w:rsid w:val="00950B59"/>
    <w:rsid w:val="0095350F"/>
    <w:rsid w:val="00956EE4"/>
    <w:rsid w:val="009678C1"/>
    <w:rsid w:val="00970BCF"/>
    <w:rsid w:val="00974F03"/>
    <w:rsid w:val="009767F6"/>
    <w:rsid w:val="00976F08"/>
    <w:rsid w:val="00980CA5"/>
    <w:rsid w:val="009836BF"/>
    <w:rsid w:val="0099244B"/>
    <w:rsid w:val="009A1BDE"/>
    <w:rsid w:val="009A26A3"/>
    <w:rsid w:val="009B028B"/>
    <w:rsid w:val="009B6DB0"/>
    <w:rsid w:val="009C71C0"/>
    <w:rsid w:val="009C7C55"/>
    <w:rsid w:val="009E689B"/>
    <w:rsid w:val="00A03141"/>
    <w:rsid w:val="00A03EA8"/>
    <w:rsid w:val="00A10DCF"/>
    <w:rsid w:val="00A12336"/>
    <w:rsid w:val="00A15221"/>
    <w:rsid w:val="00A16539"/>
    <w:rsid w:val="00A2687C"/>
    <w:rsid w:val="00A27F91"/>
    <w:rsid w:val="00A302A1"/>
    <w:rsid w:val="00A36892"/>
    <w:rsid w:val="00A36BE9"/>
    <w:rsid w:val="00A44D82"/>
    <w:rsid w:val="00A52D67"/>
    <w:rsid w:val="00A53D73"/>
    <w:rsid w:val="00A603BC"/>
    <w:rsid w:val="00A63AD4"/>
    <w:rsid w:val="00A704B4"/>
    <w:rsid w:val="00A7443C"/>
    <w:rsid w:val="00A801E3"/>
    <w:rsid w:val="00A85D52"/>
    <w:rsid w:val="00A87619"/>
    <w:rsid w:val="00A91BDB"/>
    <w:rsid w:val="00A92751"/>
    <w:rsid w:val="00A95887"/>
    <w:rsid w:val="00AA5ABB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B07D83"/>
    <w:rsid w:val="00B12C2B"/>
    <w:rsid w:val="00B15DE0"/>
    <w:rsid w:val="00B309B1"/>
    <w:rsid w:val="00B37F26"/>
    <w:rsid w:val="00B44D4A"/>
    <w:rsid w:val="00B5611F"/>
    <w:rsid w:val="00B61414"/>
    <w:rsid w:val="00B6259B"/>
    <w:rsid w:val="00B635D6"/>
    <w:rsid w:val="00B63A06"/>
    <w:rsid w:val="00B6610F"/>
    <w:rsid w:val="00B67742"/>
    <w:rsid w:val="00B67AE4"/>
    <w:rsid w:val="00B67CEC"/>
    <w:rsid w:val="00B71343"/>
    <w:rsid w:val="00B74D58"/>
    <w:rsid w:val="00B87D08"/>
    <w:rsid w:val="00B9212B"/>
    <w:rsid w:val="00BA00E9"/>
    <w:rsid w:val="00BA192D"/>
    <w:rsid w:val="00BA4981"/>
    <w:rsid w:val="00BA65EE"/>
    <w:rsid w:val="00BB49E1"/>
    <w:rsid w:val="00BB71ED"/>
    <w:rsid w:val="00BB7F92"/>
    <w:rsid w:val="00BC1AD8"/>
    <w:rsid w:val="00BC2021"/>
    <w:rsid w:val="00BD31B0"/>
    <w:rsid w:val="00BE16E1"/>
    <w:rsid w:val="00BE26F9"/>
    <w:rsid w:val="00BF34D2"/>
    <w:rsid w:val="00BF43C3"/>
    <w:rsid w:val="00BF4858"/>
    <w:rsid w:val="00BF5B01"/>
    <w:rsid w:val="00BF6E83"/>
    <w:rsid w:val="00C02537"/>
    <w:rsid w:val="00C0479A"/>
    <w:rsid w:val="00C109C8"/>
    <w:rsid w:val="00C15F83"/>
    <w:rsid w:val="00C2195D"/>
    <w:rsid w:val="00C34934"/>
    <w:rsid w:val="00C43344"/>
    <w:rsid w:val="00C57E6A"/>
    <w:rsid w:val="00C57EEF"/>
    <w:rsid w:val="00C61ED5"/>
    <w:rsid w:val="00C63CB3"/>
    <w:rsid w:val="00C75226"/>
    <w:rsid w:val="00C8272E"/>
    <w:rsid w:val="00C834FF"/>
    <w:rsid w:val="00C8380C"/>
    <w:rsid w:val="00C87BA8"/>
    <w:rsid w:val="00C96399"/>
    <w:rsid w:val="00C97ACD"/>
    <w:rsid w:val="00CA0035"/>
    <w:rsid w:val="00CA3D6B"/>
    <w:rsid w:val="00CA494D"/>
    <w:rsid w:val="00CC5FE1"/>
    <w:rsid w:val="00CD0924"/>
    <w:rsid w:val="00CE4B2F"/>
    <w:rsid w:val="00CF1314"/>
    <w:rsid w:val="00CF43B0"/>
    <w:rsid w:val="00CF4CFA"/>
    <w:rsid w:val="00D04768"/>
    <w:rsid w:val="00D14E69"/>
    <w:rsid w:val="00D1540C"/>
    <w:rsid w:val="00D1785B"/>
    <w:rsid w:val="00D2699F"/>
    <w:rsid w:val="00D37B10"/>
    <w:rsid w:val="00D61110"/>
    <w:rsid w:val="00D6358C"/>
    <w:rsid w:val="00D67920"/>
    <w:rsid w:val="00D761BB"/>
    <w:rsid w:val="00D80E14"/>
    <w:rsid w:val="00D93631"/>
    <w:rsid w:val="00D94C25"/>
    <w:rsid w:val="00DA61BE"/>
    <w:rsid w:val="00DE01AD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3465"/>
    <w:rsid w:val="00E37906"/>
    <w:rsid w:val="00E44B85"/>
    <w:rsid w:val="00E639DE"/>
    <w:rsid w:val="00E67B74"/>
    <w:rsid w:val="00E727B7"/>
    <w:rsid w:val="00E82126"/>
    <w:rsid w:val="00E846CE"/>
    <w:rsid w:val="00E868AE"/>
    <w:rsid w:val="00E92577"/>
    <w:rsid w:val="00E96489"/>
    <w:rsid w:val="00E9751A"/>
    <w:rsid w:val="00EA012A"/>
    <w:rsid w:val="00EA5022"/>
    <w:rsid w:val="00EB0978"/>
    <w:rsid w:val="00EB4C95"/>
    <w:rsid w:val="00EB536F"/>
    <w:rsid w:val="00EB6F67"/>
    <w:rsid w:val="00EB7FC5"/>
    <w:rsid w:val="00EC77BA"/>
    <w:rsid w:val="00ED028F"/>
    <w:rsid w:val="00ED0C38"/>
    <w:rsid w:val="00EE0D99"/>
    <w:rsid w:val="00EE4F88"/>
    <w:rsid w:val="00F024E1"/>
    <w:rsid w:val="00F039A9"/>
    <w:rsid w:val="00F253F8"/>
    <w:rsid w:val="00F27ADF"/>
    <w:rsid w:val="00F45756"/>
    <w:rsid w:val="00F473CE"/>
    <w:rsid w:val="00F52A11"/>
    <w:rsid w:val="00F67AA1"/>
    <w:rsid w:val="00F75BF1"/>
    <w:rsid w:val="00F76B55"/>
    <w:rsid w:val="00F8022D"/>
    <w:rsid w:val="00F8787B"/>
    <w:rsid w:val="00F92900"/>
    <w:rsid w:val="00F9346A"/>
    <w:rsid w:val="00FA4015"/>
    <w:rsid w:val="00FA44F0"/>
    <w:rsid w:val="00FB0EAF"/>
    <w:rsid w:val="00FB390D"/>
    <w:rsid w:val="00FB63F6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429B5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65507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лавие1"/>
    <w:basedOn w:val="a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3">
    <w:name w:val="ВходИзход"/>
    <w:basedOn w:val="a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4">
    <w:name w:val="Текст"/>
    <w:basedOn w:val="a"/>
    <w:autoRedefine/>
    <w:rsid w:val="00C834FF"/>
    <w:pPr>
      <w:spacing w:before="120"/>
      <w:ind w:firstLine="709"/>
      <w:jc w:val="both"/>
    </w:pPr>
    <w:rPr>
      <w:lang w:val="en-US"/>
    </w:rPr>
  </w:style>
  <w:style w:type="paragraph" w:customStyle="1" w:styleId="a5">
    <w:name w:val="Данни"/>
    <w:basedOn w:val="a"/>
    <w:autoRedefine/>
    <w:rsid w:val="00C57EEF"/>
    <w:pPr>
      <w:ind w:firstLine="709"/>
    </w:pPr>
    <w:rPr>
      <w:rFonts w:ascii="Courier New" w:hAnsi="Courier New" w:cs="Courier New"/>
    </w:rPr>
  </w:style>
  <w:style w:type="table" w:styleId="a6">
    <w:name w:val="Table Grid"/>
    <w:basedOn w:val="a1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a8">
    <w:name w:val="Горен колонтитул Знак"/>
    <w:link w:val="a7"/>
    <w:rsid w:val="00395300"/>
    <w:rPr>
      <w:rFonts w:eastAsia="MS Mincho"/>
      <w:sz w:val="24"/>
      <w:szCs w:val="24"/>
      <w:lang w:val="bg-BG" w:eastAsia="ja-JP"/>
    </w:rPr>
  </w:style>
  <w:style w:type="paragraph" w:customStyle="1" w:styleId="a9">
    <w:name w:val="Разделител"/>
    <w:basedOn w:val="a3"/>
    <w:next w:val="a3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a">
    <w:name w:val="Автор"/>
    <w:basedOn w:val="a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ab">
    <w:name w:val="Emphasis"/>
    <w:basedOn w:val="a0"/>
    <w:qFormat/>
    <w:rsid w:val="008E1FEB"/>
    <w:rPr>
      <w:i/>
      <w:iCs/>
    </w:rPr>
  </w:style>
  <w:style w:type="character" w:styleId="ac">
    <w:name w:val="Placeholder Text"/>
    <w:basedOn w:val="a0"/>
    <w:uiPriority w:val="99"/>
    <w:semiHidden/>
    <w:rsid w:val="0076167F"/>
    <w:rPr>
      <w:color w:val="808080"/>
    </w:rPr>
  </w:style>
  <w:style w:type="paragraph" w:styleId="ad">
    <w:name w:val="List Paragraph"/>
    <w:basedOn w:val="a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1513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Открито първенство на София по информатика</vt:lpstr>
      <vt:lpstr>Открито първенство на София по информатика</vt:lpstr>
    </vt:vector>
  </TitlesOfParts>
  <Company>OK419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syrup</dc:title>
  <dc:subject/>
  <dc:creator>Е. Василев</dc:creator>
  <cp:keywords/>
  <dc:description/>
  <cp:lastModifiedBy>Marin Shalamanov</cp:lastModifiedBy>
  <cp:revision>37</cp:revision>
  <cp:lastPrinted>2019-11-02T10:45:00Z</cp:lastPrinted>
  <dcterms:created xsi:type="dcterms:W3CDTF">2019-10-14T20:00:00Z</dcterms:created>
  <dcterms:modified xsi:type="dcterms:W3CDTF">2019-11-02T13:40:00Z</dcterms:modified>
</cp:coreProperties>
</file>